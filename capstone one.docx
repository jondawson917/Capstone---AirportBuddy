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1C5D" w14:textId="4708A9EF" w:rsidR="001273C1" w:rsidRDefault="00000000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7D705A8BCE85429B8722753F43A589B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560E4E">
            <w:t>Airport Buddy Web App</w:t>
          </w:r>
        </w:sdtContent>
      </w:sdt>
    </w:p>
    <w:p w14:paraId="56F01E92" w14:textId="163E97FB" w:rsidR="001273C1" w:rsidRDefault="00EF69DC">
      <w:pPr>
        <w:pStyle w:val="Subtitle"/>
      </w:pPr>
      <w:r>
        <w:t>Springboard Software Engineering Career</w:t>
      </w:r>
    </w:p>
    <w:p w14:paraId="54D1B628" w14:textId="77777777" w:rsidR="00386778" w:rsidRPr="00386778" w:rsidRDefault="00386778" w:rsidP="00BE3CD6">
      <w:pPr>
        <w:pStyle w:val="Heading2"/>
      </w:pPr>
    </w:p>
    <w:p w14:paraId="0C5785CA" w14:textId="5C59F0ED" w:rsidR="008D5CBE" w:rsidRPr="008D5CBE" w:rsidRDefault="008D5CBE" w:rsidP="008D5CBE">
      <w:pPr>
        <w:pStyle w:val="TipText"/>
        <w:rPr>
          <w:b/>
          <w:bCs/>
          <w:i w:val="0"/>
          <w:iCs w:val="0"/>
          <w:sz w:val="24"/>
          <w:szCs w:val="24"/>
        </w:rPr>
      </w:pPr>
      <w:r w:rsidRPr="008D5CBE">
        <w:rPr>
          <w:b/>
          <w:bCs/>
          <w:i w:val="0"/>
          <w:iCs w:val="0"/>
          <w:sz w:val="24"/>
          <w:szCs w:val="24"/>
        </w:rPr>
        <w:t xml:space="preserve">The goal of </w:t>
      </w:r>
      <w:r w:rsidR="00791CC0">
        <w:rPr>
          <w:b/>
          <w:bCs/>
          <w:i w:val="0"/>
          <w:iCs w:val="0"/>
          <w:sz w:val="24"/>
          <w:szCs w:val="24"/>
        </w:rPr>
        <w:t xml:space="preserve">Airport Buddy </w:t>
      </w:r>
      <w:r w:rsidRPr="008D5CBE">
        <w:rPr>
          <w:b/>
          <w:bCs/>
          <w:i w:val="0"/>
          <w:iCs w:val="0"/>
          <w:sz w:val="24"/>
          <w:szCs w:val="24"/>
        </w:rPr>
        <w:t xml:space="preserve">is to provide </w:t>
      </w:r>
      <w:r w:rsidR="00791CC0">
        <w:rPr>
          <w:b/>
          <w:bCs/>
          <w:i w:val="0"/>
          <w:iCs w:val="0"/>
          <w:sz w:val="24"/>
          <w:szCs w:val="24"/>
        </w:rPr>
        <w:t>a trip management</w:t>
      </w:r>
      <w:r w:rsidRPr="008D5CBE">
        <w:rPr>
          <w:b/>
          <w:bCs/>
          <w:i w:val="0"/>
          <w:iCs w:val="0"/>
          <w:sz w:val="24"/>
          <w:szCs w:val="24"/>
        </w:rPr>
        <w:t xml:space="preserve"> tool </w:t>
      </w:r>
      <w:r w:rsidR="00791CC0">
        <w:rPr>
          <w:b/>
          <w:bCs/>
          <w:i w:val="0"/>
          <w:iCs w:val="0"/>
          <w:sz w:val="24"/>
          <w:szCs w:val="24"/>
        </w:rPr>
        <w:t xml:space="preserve">for </w:t>
      </w:r>
      <w:proofErr w:type="gramStart"/>
      <w:r w:rsidR="00791CC0">
        <w:rPr>
          <w:b/>
          <w:bCs/>
          <w:i w:val="0"/>
          <w:iCs w:val="0"/>
          <w:sz w:val="24"/>
          <w:szCs w:val="24"/>
        </w:rPr>
        <w:t>group</w:t>
      </w:r>
      <w:proofErr w:type="gramEnd"/>
      <w:r w:rsidR="00560E4E">
        <w:rPr>
          <w:b/>
          <w:bCs/>
          <w:i w:val="0"/>
          <w:iCs w:val="0"/>
          <w:sz w:val="24"/>
          <w:szCs w:val="24"/>
        </w:rPr>
        <w:t xml:space="preserve"> </w:t>
      </w:r>
      <w:r w:rsidR="00791CC0">
        <w:rPr>
          <w:b/>
          <w:bCs/>
          <w:i w:val="0"/>
          <w:iCs w:val="0"/>
          <w:sz w:val="24"/>
          <w:szCs w:val="24"/>
        </w:rPr>
        <w:t>to plan their trip to the airport</w:t>
      </w:r>
      <w:r w:rsidRPr="008D5CBE">
        <w:rPr>
          <w:b/>
          <w:bCs/>
          <w:i w:val="0"/>
          <w:iCs w:val="0"/>
          <w:sz w:val="24"/>
          <w:szCs w:val="24"/>
        </w:rPr>
        <w:t xml:space="preserve">. </w:t>
      </w:r>
    </w:p>
    <w:p w14:paraId="3EABA506" w14:textId="7332D099" w:rsidR="001273C1" w:rsidRPr="008D5CBE" w:rsidRDefault="00791CC0" w:rsidP="008D5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Travelers can manage </w:t>
      </w:r>
      <w:proofErr w:type="gramStart"/>
      <w:r>
        <w:rPr>
          <w:b/>
          <w:bCs/>
          <w:sz w:val="24"/>
          <w:szCs w:val="24"/>
        </w:rPr>
        <w:t>create</w:t>
      </w:r>
      <w:proofErr w:type="gramEnd"/>
      <w:r>
        <w:rPr>
          <w:b/>
          <w:bCs/>
          <w:sz w:val="24"/>
          <w:szCs w:val="24"/>
        </w:rPr>
        <w:t>, edit, and remove trip-info while viewing security wait times and commute-time to the airport</w:t>
      </w:r>
      <w:r w:rsidR="008D5CBE" w:rsidRPr="008D5CBE">
        <w:rPr>
          <w:b/>
          <w:bCs/>
          <w:sz w:val="24"/>
          <w:szCs w:val="24"/>
        </w:rPr>
        <w:t>.</w:t>
      </w:r>
    </w:p>
    <w:p w14:paraId="08D80EC3" w14:textId="297ABFAD" w:rsidR="001273C1" w:rsidRDefault="00AB0F0F" w:rsidP="004D5764">
      <w:pPr>
        <w:pStyle w:val="Heading1"/>
      </w:pPr>
      <w:r>
        <w:t>Data retrieved from</w:t>
      </w:r>
      <w:r w:rsidRPr="000775ED">
        <w:rPr>
          <w:color w:val="auto"/>
        </w:rPr>
        <w:t xml:space="preserve"> </w:t>
      </w:r>
      <w:hyperlink r:id="rId7" w:history="1">
        <w:r w:rsidR="00041294" w:rsidRPr="000775ED">
          <w:rPr>
            <w:rStyle w:val="Hyperlink"/>
            <w:color w:val="auto"/>
          </w:rPr>
          <w:t>TSA WAIT TIMES API</w:t>
        </w:r>
      </w:hyperlink>
    </w:p>
    <w:p w14:paraId="453E6F7B" w14:textId="7770B51D" w:rsidR="00AB0F0F" w:rsidRDefault="00000000" w:rsidP="00041294">
      <w:pPr>
        <w:pStyle w:val="ListParagraph"/>
      </w:pPr>
      <w:sdt>
        <w:sdtPr>
          <w:alias w:val="Your Company name:"/>
          <w:tag w:val="Your Company name:"/>
          <w:id w:val="-1319412129"/>
          <w:placeholder>
            <w:docPart w:val="8C972D26632648D48551C83F9218814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560E4E">
            <w:t>Airport Buddy Web App</w:t>
          </w:r>
        </w:sdtContent>
      </w:sdt>
    </w:p>
    <w:p w14:paraId="783CEC8F" w14:textId="552BAF70" w:rsidR="004810FA" w:rsidRDefault="00AB0F0F" w:rsidP="004810FA">
      <w:pPr>
        <w:pStyle w:val="ListParagraph"/>
        <w:numPr>
          <w:ilvl w:val="0"/>
          <w:numId w:val="14"/>
        </w:numPr>
      </w:pPr>
      <w:r>
        <w:t>GET /</w:t>
      </w:r>
      <w:r w:rsidR="00041294">
        <w:t>airport/{KEY}/CODE</w:t>
      </w:r>
    </w:p>
    <w:p w14:paraId="1140FCA2" w14:textId="772D755B" w:rsidR="00B76098" w:rsidRDefault="00041294">
      <w:r>
        <w:rPr>
          <w:b/>
          <w:bCs/>
        </w:rPr>
        <w:t xml:space="preserve">Specific Airport </w:t>
      </w:r>
      <w:proofErr w:type="gramStart"/>
      <w:r>
        <w:rPr>
          <w:b/>
          <w:bCs/>
        </w:rPr>
        <w:t>Status</w:t>
      </w:r>
      <w:r w:rsidR="00B76098">
        <w:t xml:space="preserve">  -</w:t>
      </w:r>
      <w:proofErr w:type="gramEnd"/>
      <w:r w:rsidR="00B76098">
        <w:t xml:space="preserve"> </w:t>
      </w:r>
      <w:r>
        <w:t>Displays data from a specific airport, when providing the 3-letter IATA airport identifier (CODE). The data acquired includes airport location (latitude and longitude), TSA security wait time, as well as FAA alerts affecting flight boarding time.</w:t>
      </w:r>
    </w:p>
    <w:p w14:paraId="652D44FF" w14:textId="594AB79A" w:rsidR="008A7357" w:rsidRDefault="008A7357" w:rsidP="008A7357">
      <w:pPr>
        <w:pStyle w:val="Heading1"/>
      </w:pPr>
      <w:r>
        <w:t>Data retrieved from</w:t>
      </w:r>
      <w:r w:rsidRPr="000775ED">
        <w:rPr>
          <w:color w:val="auto"/>
        </w:rPr>
        <w:t xml:space="preserve"> </w:t>
      </w:r>
      <w:hyperlink r:id="rId8" w:history="1">
        <w:r w:rsidRPr="000775ED">
          <w:rPr>
            <w:rStyle w:val="Hyperlink"/>
            <w:color w:val="auto"/>
          </w:rPr>
          <w:t>BING MAPS API</w:t>
        </w:r>
      </w:hyperlink>
    </w:p>
    <w:p w14:paraId="14BCE932" w14:textId="449AF30A" w:rsidR="008A7357" w:rsidRDefault="008A7357" w:rsidP="008A7357">
      <w:pPr>
        <w:pStyle w:val="ListParagraph"/>
        <w:numPr>
          <w:ilvl w:val="0"/>
          <w:numId w:val="14"/>
        </w:numPr>
      </w:pPr>
      <w:r>
        <w:t>GET /</w:t>
      </w:r>
      <w:r w:rsidR="00DD6AA4">
        <w:t>Locations</w:t>
      </w:r>
    </w:p>
    <w:p w14:paraId="2E4ACEA0" w14:textId="7C0464B7" w:rsidR="008A7357" w:rsidRDefault="00DD6AA4" w:rsidP="008A7357">
      <w:pPr>
        <w:rPr>
          <w:i/>
          <w:iCs/>
        </w:rPr>
      </w:pPr>
      <w:r>
        <w:rPr>
          <w:b/>
          <w:bCs/>
        </w:rPr>
        <w:t xml:space="preserve">Geographic </w:t>
      </w:r>
      <w:proofErr w:type="gramStart"/>
      <w:r>
        <w:rPr>
          <w:b/>
          <w:bCs/>
        </w:rPr>
        <w:t>Coordinates</w:t>
      </w:r>
      <w:r w:rsidR="008A7357">
        <w:t xml:space="preserve">  -</w:t>
      </w:r>
      <w:proofErr w:type="gramEnd"/>
      <w:r w:rsidR="008A7357">
        <w:t xml:space="preserve"> </w:t>
      </w:r>
      <w:r>
        <w:t>Retrieves latitude and longitude coordinates given a home address including street, city, and zip-code (Only available for USA currently).</w:t>
      </w:r>
    </w:p>
    <w:p w14:paraId="25FC1E91" w14:textId="77777777" w:rsidR="008A7357" w:rsidRDefault="008A7357">
      <w:pPr>
        <w:rPr>
          <w:i/>
          <w:iCs/>
        </w:rPr>
      </w:pPr>
    </w:p>
    <w:p w14:paraId="2E35D909" w14:textId="6347872F" w:rsidR="004810FA" w:rsidRDefault="004810FA" w:rsidP="004810FA">
      <w:pPr>
        <w:pStyle w:val="Heading1"/>
      </w:pPr>
      <w:r>
        <w:t>Data posted from</w:t>
      </w:r>
      <w:r w:rsidRPr="004810FA">
        <w:rPr>
          <w:color w:val="auto"/>
        </w:rPr>
        <w:t xml:space="preserve"> </w:t>
      </w:r>
      <w:r>
        <w:rPr>
          <w:color w:val="auto"/>
        </w:rPr>
        <w:t>user</w:t>
      </w:r>
    </w:p>
    <w:p w14:paraId="49479913" w14:textId="77777777" w:rsidR="001273C1" w:rsidRDefault="001273C1">
      <w:pPr>
        <w:pStyle w:val="NoSpacing"/>
      </w:pPr>
    </w:p>
    <w:p w14:paraId="5AC8481D" w14:textId="053DE9FB" w:rsidR="001273C1" w:rsidRDefault="004810FA">
      <w:pPr>
        <w:pStyle w:val="ListBullet"/>
      </w:pPr>
      <w:r>
        <w:t xml:space="preserve">The user </w:t>
      </w:r>
      <w:r w:rsidR="00CC2390">
        <w:t xml:space="preserve">adds a New Trip, prompting for Trip Name, Destination, Departure time, # of Bags, and Takeoff Time. </w:t>
      </w:r>
    </w:p>
    <w:p w14:paraId="5083750C" w14:textId="6330940D" w:rsidR="001273C1" w:rsidRDefault="004810FA">
      <w:pPr>
        <w:pStyle w:val="ListBullet"/>
      </w:pPr>
      <w:r>
        <w:t xml:space="preserve">The user then enters </w:t>
      </w:r>
      <w:r w:rsidR="00B337CE">
        <w:t>their name and home address</w:t>
      </w:r>
    </w:p>
    <w:p w14:paraId="5E2E3881" w14:textId="48289B6C" w:rsidR="001273C1" w:rsidRDefault="00B337CE">
      <w:pPr>
        <w:pStyle w:val="ListBullet"/>
      </w:pPr>
      <w:r>
        <w:t>The user enters bag weight, type (carry-on or check-in), and a photo URL of the bag.</w:t>
      </w:r>
    </w:p>
    <w:p w14:paraId="3EF00536" w14:textId="2560706F" w:rsidR="00DD7560" w:rsidRDefault="00B337CE">
      <w:pPr>
        <w:pStyle w:val="ListBullet"/>
      </w:pPr>
      <w:r>
        <w:t>A table will display Trip, Passenger, and Baggage information</w:t>
      </w:r>
    </w:p>
    <w:p w14:paraId="47FA2A25" w14:textId="12E60D8F" w:rsidR="00277BAC" w:rsidRDefault="00560E4E">
      <w:pPr>
        <w:pStyle w:val="Heading2"/>
      </w:pPr>
      <w:r>
        <w:rPr>
          <w:noProof/>
        </w:rPr>
        <w:lastRenderedPageBreak/>
        <w:drawing>
          <wp:inline distT="0" distB="0" distL="0" distR="0" wp14:anchorId="1EA2EF68" wp14:editId="694F6094">
            <wp:extent cx="4416909" cy="3438525"/>
            <wp:effectExtent l="0" t="0" r="317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19" cy="34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A354" w14:textId="35D1C9B0" w:rsidR="001273C1" w:rsidRDefault="00BD4F32">
      <w:pPr>
        <w:pStyle w:val="Heading2"/>
      </w:pPr>
      <w:r>
        <w:t xml:space="preserve">Schema of the </w:t>
      </w:r>
      <w:r w:rsidR="00560E4E">
        <w:t>Airport Buddy</w:t>
      </w:r>
      <w:r>
        <w:t xml:space="preserve"> </w:t>
      </w:r>
      <w:r w:rsidR="00560E4E">
        <w:t>Web App</w:t>
      </w:r>
    </w:p>
    <w:p w14:paraId="478DF86A" w14:textId="779E0E9E" w:rsidR="00C1434B" w:rsidRDefault="00C1434B" w:rsidP="00C1434B">
      <w:pPr>
        <w:pStyle w:val="Heading1"/>
      </w:pPr>
      <w:r>
        <w:t>Potential issues</w:t>
      </w:r>
    </w:p>
    <w:p w14:paraId="2C7FC55D" w14:textId="77777777" w:rsidR="00C1434B" w:rsidRDefault="00C1434B" w:rsidP="00C1434B">
      <w:pPr>
        <w:pStyle w:val="NoSpacing"/>
      </w:pPr>
    </w:p>
    <w:p w14:paraId="3AEA4BCC" w14:textId="4C59855A" w:rsidR="001273C1" w:rsidRDefault="00B337CE" w:rsidP="00C1434B">
      <w:pPr>
        <w:pStyle w:val="NoSpacing"/>
        <w:numPr>
          <w:ilvl w:val="0"/>
          <w:numId w:val="15"/>
        </w:numPr>
      </w:pPr>
      <w:r>
        <w:t xml:space="preserve">Airport coordinates and home coordinates being unrealistically far apart. </w:t>
      </w:r>
    </w:p>
    <w:p w14:paraId="2DEAF331" w14:textId="22689352" w:rsidR="00C1434B" w:rsidRDefault="00B337CE" w:rsidP="00C1434B">
      <w:pPr>
        <w:pStyle w:val="NoSpacing"/>
        <w:numPr>
          <w:ilvl w:val="0"/>
          <w:numId w:val="15"/>
        </w:numPr>
      </w:pPr>
      <w:r>
        <w:t>User entered takeoff time must not be in the past – datetime management</w:t>
      </w:r>
    </w:p>
    <w:p w14:paraId="62947BEC" w14:textId="334DD9F6" w:rsidR="00B337CE" w:rsidRDefault="00B337CE" w:rsidP="00C1434B">
      <w:pPr>
        <w:pStyle w:val="NoSpacing"/>
        <w:numPr>
          <w:ilvl w:val="0"/>
          <w:numId w:val="15"/>
        </w:numPr>
      </w:pPr>
      <w:r>
        <w:t xml:space="preserve">Adding/Removing a passenger from a trip while the trip still </w:t>
      </w:r>
      <w:r w:rsidR="00A33E82">
        <w:t>displays</w:t>
      </w:r>
      <w:r>
        <w:t xml:space="preserve"> passenger information</w:t>
      </w:r>
    </w:p>
    <w:p w14:paraId="33F259B0" w14:textId="193BB3AC" w:rsidR="00C1434B" w:rsidRDefault="00B337CE" w:rsidP="00C1434B">
      <w:pPr>
        <w:pStyle w:val="NoSpacing"/>
        <w:numPr>
          <w:ilvl w:val="0"/>
          <w:numId w:val="15"/>
        </w:numPr>
      </w:pPr>
      <w:r>
        <w:t xml:space="preserve">Adding/Removing a bag from a passenger while the passenger still </w:t>
      </w:r>
      <w:r w:rsidR="00A33E82">
        <w:t>displays</w:t>
      </w:r>
      <w:r>
        <w:t xml:space="preserve"> bag information</w:t>
      </w:r>
    </w:p>
    <w:p w14:paraId="5377159E" w14:textId="1094A524" w:rsidR="00A33E82" w:rsidRDefault="00A33E82" w:rsidP="00C1434B">
      <w:pPr>
        <w:pStyle w:val="NoSpacing"/>
        <w:numPr>
          <w:ilvl w:val="0"/>
          <w:numId w:val="15"/>
        </w:numPr>
      </w:pPr>
      <w:r>
        <w:t xml:space="preserve">CSS table, </w:t>
      </w:r>
      <w:proofErr w:type="gramStart"/>
      <w:r>
        <w:t>form ,and</w:t>
      </w:r>
      <w:proofErr w:type="gramEnd"/>
      <w:r>
        <w:t xml:space="preserve"> position – style management with CSS</w:t>
      </w:r>
    </w:p>
    <w:p w14:paraId="318FFEC4" w14:textId="6576D484" w:rsidR="00A33E82" w:rsidRDefault="00A33E82" w:rsidP="00C1434B">
      <w:pPr>
        <w:pStyle w:val="NoSpacing"/>
        <w:numPr>
          <w:ilvl w:val="0"/>
          <w:numId w:val="15"/>
        </w:numPr>
      </w:pPr>
      <w:r>
        <w:t>API Data units in seconds need to convert to minutes</w:t>
      </w:r>
    </w:p>
    <w:p w14:paraId="1AC3ADE3" w14:textId="2E2A7AC5" w:rsidR="00A33E82" w:rsidRDefault="00A33E82" w:rsidP="00C1434B">
      <w:pPr>
        <w:pStyle w:val="NoSpacing"/>
        <w:numPr>
          <w:ilvl w:val="0"/>
          <w:numId w:val="15"/>
        </w:numPr>
      </w:pPr>
      <w:r>
        <w:t>Convert API data to string to be displayed on front end</w:t>
      </w:r>
    </w:p>
    <w:p w14:paraId="4CA84415" w14:textId="6D904A16" w:rsidR="00B337CE" w:rsidRDefault="00B337CE" w:rsidP="00C1434B">
      <w:pPr>
        <w:pStyle w:val="NoSpacing"/>
        <w:numPr>
          <w:ilvl w:val="0"/>
          <w:numId w:val="15"/>
        </w:numPr>
      </w:pPr>
      <w:r>
        <w:t xml:space="preserve">API key management (TSA Wait times API KEY </w:t>
      </w:r>
      <w:r w:rsidR="00A33E82">
        <w:t>has a 7 DAY expiration)</w:t>
      </w:r>
    </w:p>
    <w:p w14:paraId="66A07189" w14:textId="68D71E4E" w:rsidR="00DE5916" w:rsidRDefault="00DE5916" w:rsidP="00DE5916">
      <w:pPr>
        <w:pStyle w:val="Heading1"/>
      </w:pPr>
      <w:r>
        <w:t>UI functionality</w:t>
      </w:r>
    </w:p>
    <w:p w14:paraId="1FB27E7D" w14:textId="34637348" w:rsidR="00DE5916" w:rsidRDefault="00DE5916" w:rsidP="003C2D08">
      <w:pPr>
        <w:pStyle w:val="ListParagraph"/>
        <w:numPr>
          <w:ilvl w:val="0"/>
          <w:numId w:val="17"/>
        </w:numPr>
      </w:pPr>
      <w:r>
        <w:t xml:space="preserve">The </w:t>
      </w:r>
      <w:r w:rsidR="002E2B2E">
        <w:t>Passenger should enter an airport and a home address with a reasonable commute time displayed</w:t>
      </w:r>
    </w:p>
    <w:p w14:paraId="319E5A66" w14:textId="5FC7F89D" w:rsidR="00DE5916" w:rsidRDefault="002E2B2E" w:rsidP="003C2D08">
      <w:pPr>
        <w:pStyle w:val="ListParagraph"/>
        <w:numPr>
          <w:ilvl w:val="0"/>
          <w:numId w:val="17"/>
        </w:numPr>
      </w:pPr>
      <w:r>
        <w:t>Baggage information should be displayed for an individual Passenger and all Passengers for all trips</w:t>
      </w:r>
      <w:r w:rsidR="008E2A00">
        <w:t xml:space="preserve"> in a Baggage Carousel</w:t>
      </w:r>
    </w:p>
    <w:p w14:paraId="27159B28" w14:textId="38455628" w:rsidR="00DE5916" w:rsidRDefault="00B6355A" w:rsidP="003C2D08">
      <w:pPr>
        <w:pStyle w:val="ListParagraph"/>
        <w:numPr>
          <w:ilvl w:val="0"/>
          <w:numId w:val="17"/>
        </w:numPr>
      </w:pPr>
      <w:r>
        <w:t>A Nav bar will let users alternate between Trip, Passengers, or Baggage</w:t>
      </w:r>
    </w:p>
    <w:p w14:paraId="33949838" w14:textId="2083D459" w:rsidR="00DE5916" w:rsidRDefault="003C2D08" w:rsidP="00DE5916">
      <w:pPr>
        <w:pStyle w:val="ListParagraph"/>
        <w:numPr>
          <w:ilvl w:val="0"/>
          <w:numId w:val="17"/>
        </w:numPr>
      </w:pPr>
      <w:r>
        <w:t>The user profile should be sensitive and a warning to be displayed to the user that their information is stored as plaintext</w:t>
      </w:r>
    </w:p>
    <w:sectPr w:rsidR="00DE5916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1D26" w14:textId="77777777" w:rsidR="00226364" w:rsidRDefault="00226364">
      <w:pPr>
        <w:spacing w:after="0" w:line="240" w:lineRule="auto"/>
      </w:pPr>
      <w:r>
        <w:separator/>
      </w:r>
    </w:p>
  </w:endnote>
  <w:endnote w:type="continuationSeparator" w:id="0">
    <w:p w14:paraId="58249275" w14:textId="77777777" w:rsidR="00226364" w:rsidRDefault="0022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D9CB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755C" w14:textId="77777777" w:rsidR="00226364" w:rsidRDefault="00226364">
      <w:pPr>
        <w:spacing w:after="0" w:line="240" w:lineRule="auto"/>
      </w:pPr>
      <w:r>
        <w:separator/>
      </w:r>
    </w:p>
  </w:footnote>
  <w:footnote w:type="continuationSeparator" w:id="0">
    <w:p w14:paraId="54CC3783" w14:textId="77777777" w:rsidR="00226364" w:rsidRDefault="00226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72785"/>
    <w:multiLevelType w:val="hybridMultilevel"/>
    <w:tmpl w:val="880A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46D7D"/>
    <w:multiLevelType w:val="hybridMultilevel"/>
    <w:tmpl w:val="43B86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26C1"/>
    <w:multiLevelType w:val="hybridMultilevel"/>
    <w:tmpl w:val="E998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FFD531E"/>
    <w:multiLevelType w:val="hybridMultilevel"/>
    <w:tmpl w:val="D01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7674">
    <w:abstractNumId w:val="9"/>
  </w:num>
  <w:num w:numId="2" w16cid:durableId="252903922">
    <w:abstractNumId w:val="13"/>
  </w:num>
  <w:num w:numId="3" w16cid:durableId="1071925584">
    <w:abstractNumId w:val="13"/>
    <w:lvlOverride w:ilvl="0">
      <w:startOverride w:val="1"/>
    </w:lvlOverride>
  </w:num>
  <w:num w:numId="4" w16cid:durableId="1771732389">
    <w:abstractNumId w:val="7"/>
  </w:num>
  <w:num w:numId="5" w16cid:durableId="1850563487">
    <w:abstractNumId w:val="6"/>
  </w:num>
  <w:num w:numId="6" w16cid:durableId="1248152378">
    <w:abstractNumId w:val="5"/>
  </w:num>
  <w:num w:numId="7" w16cid:durableId="1381630739">
    <w:abstractNumId w:val="4"/>
  </w:num>
  <w:num w:numId="8" w16cid:durableId="1357077423">
    <w:abstractNumId w:val="8"/>
  </w:num>
  <w:num w:numId="9" w16cid:durableId="909654062">
    <w:abstractNumId w:val="3"/>
  </w:num>
  <w:num w:numId="10" w16cid:durableId="483622467">
    <w:abstractNumId w:val="2"/>
  </w:num>
  <w:num w:numId="11" w16cid:durableId="1615087986">
    <w:abstractNumId w:val="1"/>
  </w:num>
  <w:num w:numId="12" w16cid:durableId="1846044625">
    <w:abstractNumId w:val="0"/>
  </w:num>
  <w:num w:numId="13" w16cid:durableId="5044423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0477296">
    <w:abstractNumId w:val="14"/>
  </w:num>
  <w:num w:numId="15" w16cid:durableId="1975139655">
    <w:abstractNumId w:val="10"/>
  </w:num>
  <w:num w:numId="16" w16cid:durableId="1391072103">
    <w:abstractNumId w:val="11"/>
  </w:num>
  <w:num w:numId="17" w16cid:durableId="2131894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C"/>
    <w:rsid w:val="000322BF"/>
    <w:rsid w:val="00041294"/>
    <w:rsid w:val="000775ED"/>
    <w:rsid w:val="000C6A97"/>
    <w:rsid w:val="000E697B"/>
    <w:rsid w:val="00114E51"/>
    <w:rsid w:val="00117948"/>
    <w:rsid w:val="001238BC"/>
    <w:rsid w:val="001273C1"/>
    <w:rsid w:val="00190282"/>
    <w:rsid w:val="002129B0"/>
    <w:rsid w:val="00226364"/>
    <w:rsid w:val="002368FE"/>
    <w:rsid w:val="00277BAC"/>
    <w:rsid w:val="00295C0C"/>
    <w:rsid w:val="002A04F7"/>
    <w:rsid w:val="002E2B2E"/>
    <w:rsid w:val="002E52EE"/>
    <w:rsid w:val="00315D12"/>
    <w:rsid w:val="003262F3"/>
    <w:rsid w:val="00346FDE"/>
    <w:rsid w:val="00371179"/>
    <w:rsid w:val="00386778"/>
    <w:rsid w:val="003C2D08"/>
    <w:rsid w:val="004810FA"/>
    <w:rsid w:val="004B5850"/>
    <w:rsid w:val="004D5764"/>
    <w:rsid w:val="004E5035"/>
    <w:rsid w:val="004F5C8E"/>
    <w:rsid w:val="00517215"/>
    <w:rsid w:val="00545041"/>
    <w:rsid w:val="00560E4E"/>
    <w:rsid w:val="00590B0E"/>
    <w:rsid w:val="006C5ECB"/>
    <w:rsid w:val="0071603F"/>
    <w:rsid w:val="00741991"/>
    <w:rsid w:val="007461CB"/>
    <w:rsid w:val="0076017A"/>
    <w:rsid w:val="00791CC0"/>
    <w:rsid w:val="00805667"/>
    <w:rsid w:val="0088175F"/>
    <w:rsid w:val="008961F2"/>
    <w:rsid w:val="008A7357"/>
    <w:rsid w:val="008D5CBE"/>
    <w:rsid w:val="008E196C"/>
    <w:rsid w:val="008E2A00"/>
    <w:rsid w:val="008F0E66"/>
    <w:rsid w:val="008F4E62"/>
    <w:rsid w:val="00987BCC"/>
    <w:rsid w:val="009A3E0F"/>
    <w:rsid w:val="009B5D53"/>
    <w:rsid w:val="009F4916"/>
    <w:rsid w:val="00A33E82"/>
    <w:rsid w:val="00A97CC8"/>
    <w:rsid w:val="00AA4E06"/>
    <w:rsid w:val="00AA528E"/>
    <w:rsid w:val="00AB0F0F"/>
    <w:rsid w:val="00AB131D"/>
    <w:rsid w:val="00AF452C"/>
    <w:rsid w:val="00B0209E"/>
    <w:rsid w:val="00B13AE2"/>
    <w:rsid w:val="00B337CE"/>
    <w:rsid w:val="00B6355A"/>
    <w:rsid w:val="00B76098"/>
    <w:rsid w:val="00B952D0"/>
    <w:rsid w:val="00BC617C"/>
    <w:rsid w:val="00BD4F32"/>
    <w:rsid w:val="00BE3CD6"/>
    <w:rsid w:val="00C1434B"/>
    <w:rsid w:val="00C16778"/>
    <w:rsid w:val="00CC2390"/>
    <w:rsid w:val="00CC4E29"/>
    <w:rsid w:val="00CC612B"/>
    <w:rsid w:val="00D31D4F"/>
    <w:rsid w:val="00DC1776"/>
    <w:rsid w:val="00DD3056"/>
    <w:rsid w:val="00DD6AA4"/>
    <w:rsid w:val="00DD7560"/>
    <w:rsid w:val="00DE5916"/>
    <w:rsid w:val="00E455CB"/>
    <w:rsid w:val="00EA06FB"/>
    <w:rsid w:val="00EF69DC"/>
    <w:rsid w:val="00F42EAE"/>
    <w:rsid w:val="00F535B0"/>
    <w:rsid w:val="00F54F07"/>
    <w:rsid w:val="00F9769D"/>
    <w:rsid w:val="00FB2EE0"/>
    <w:rsid w:val="00FC68B0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565E3"/>
  <w15:chartTrackingRefBased/>
  <w15:docId w15:val="{CA5E00A7-B9CA-4ADF-A8B3-DB0A1AEC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0F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irtualearth.net/REST/v1/Lo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sawaittimes.com/api/airpor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dawson917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05A8BCE85429B8722753F43A5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40D5-8558-4890-8EAF-61EB9458F7E6}"/>
      </w:docPartPr>
      <w:docPartBody>
        <w:p w:rsidR="003E7A07" w:rsidRDefault="00000000">
          <w:pPr>
            <w:pStyle w:val="7D705A8BCE85429B8722753F43A589B7"/>
          </w:pPr>
          <w:r>
            <w:t>Your Company</w:t>
          </w:r>
        </w:p>
      </w:docPartBody>
    </w:docPart>
    <w:docPart>
      <w:docPartPr>
        <w:name w:val="8C972D26632648D48551C83F92188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B3FC-890E-4649-BB4C-0CD8DF2ADE7A}"/>
      </w:docPartPr>
      <w:docPartBody>
        <w:p w:rsidR="003E7A07" w:rsidRDefault="00000000">
          <w:pPr>
            <w:pStyle w:val="8C972D26632648D48551C83F9218814D"/>
          </w:pPr>
          <w:r>
            <w:rPr>
              <w:rStyle w:val="PlaceholderText"/>
            </w:rP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D"/>
    <w:rsid w:val="000E74C2"/>
    <w:rsid w:val="00131C35"/>
    <w:rsid w:val="003465ED"/>
    <w:rsid w:val="003E7A07"/>
    <w:rsid w:val="00B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05A8BCE85429B8722753F43A589B7">
    <w:name w:val="7D705A8BCE85429B8722753F43A589B7"/>
  </w:style>
  <w:style w:type="paragraph" w:customStyle="1" w:styleId="BD7F1F813F9D46BF9830D28228381E10">
    <w:name w:val="BD7F1F813F9D46BF9830D28228381E10"/>
    <w:rsid w:val="000E74C2"/>
  </w:style>
  <w:style w:type="character" w:styleId="PlaceholderText">
    <w:name w:val="Placeholder Text"/>
    <w:basedOn w:val="DefaultParagraphFont"/>
    <w:uiPriority w:val="99"/>
    <w:semiHidden/>
    <w:rsid w:val="000E74C2"/>
    <w:rPr>
      <w:color w:val="595959" w:themeColor="text1" w:themeTint="A6"/>
    </w:rPr>
  </w:style>
  <w:style w:type="paragraph" w:customStyle="1" w:styleId="8C972D26632648D48551C83F9218814D">
    <w:name w:val="8C972D26632648D48551C83F9218814D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220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Buddy Web App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jondawson917</dc:creator>
  <cp:lastModifiedBy>Jon D</cp:lastModifiedBy>
  <cp:revision>17</cp:revision>
  <dcterms:created xsi:type="dcterms:W3CDTF">2022-07-16T04:28:00Z</dcterms:created>
  <dcterms:modified xsi:type="dcterms:W3CDTF">2022-10-26T00:03:00Z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